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0A9F5" w14:textId="4E84A4DB" w:rsidR="00197602" w:rsidRPr="00197602" w:rsidRDefault="000667E5" w:rsidP="00F12D04">
      <w:pPr>
        <w:pStyle w:val="ObjectAnchor"/>
        <w:rPr>
          <w:sz w:val="12"/>
        </w:rPr>
      </w:pPr>
      <w:r>
        <w:drawing>
          <wp:anchor distT="0" distB="0" distL="114300" distR="114300" simplePos="0" relativeHeight="251669504" behindDoc="0" locked="0" layoutInCell="1" allowOverlap="1" wp14:anchorId="794C100F" wp14:editId="4969F1B6">
            <wp:simplePos x="0" y="0"/>
            <wp:positionH relativeFrom="column">
              <wp:posOffset>-388208</wp:posOffset>
            </wp:positionH>
            <wp:positionV relativeFrom="paragraph">
              <wp:posOffset>2343150</wp:posOffset>
            </wp:positionV>
            <wp:extent cx="4545965" cy="3307080"/>
            <wp:effectExtent l="0" t="0" r="6985" b="7620"/>
            <wp:wrapNone/>
            <wp:docPr id="1" name="Picture 1" descr="gray white and black plaid dress shi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y white and black plaid dress shir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45965" cy="33070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818D9">
        <w:rPr>
          <w:sz w:val="12"/>
        </w:rPr>
        <mc:AlternateContent>
          <mc:Choice Requires="wps">
            <w:drawing>
              <wp:anchor distT="0" distB="0" distL="114300" distR="114300" simplePos="0" relativeHeight="251658240" behindDoc="1" locked="0" layoutInCell="1" allowOverlap="1" wp14:anchorId="0917663D" wp14:editId="2D65944F">
                <wp:simplePos x="0" y="0"/>
                <wp:positionH relativeFrom="column">
                  <wp:posOffset>-391795</wp:posOffset>
                </wp:positionH>
                <wp:positionV relativeFrom="page">
                  <wp:posOffset>339090</wp:posOffset>
                </wp:positionV>
                <wp:extent cx="7086600" cy="9372600"/>
                <wp:effectExtent l="0" t="0" r="0" b="0"/>
                <wp:wrapNone/>
                <wp:docPr id="3" name="Rectangle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86600" cy="9372600"/>
                        </a:xfrm>
                        <a:prstGeom prst="rect">
                          <a:avLst/>
                        </a:prstGeom>
                        <a:solidFill>
                          <a:srgbClr val="ECEA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3260D8" id="Rectangle 3" o:spid="_x0000_s1026" alt="&quot;&quot;" style="position:absolute;margin-left:-30.85pt;margin-top:26.7pt;width:558pt;height:73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" fillcolor="#ecead9" stroked="f">
                <w10:wrap anchory="page"/>
              </v:rect>
            </w:pict>
          </mc:Fallback>
        </mc:AlternateContent>
      </w:r>
    </w:p>
    <w:tbl>
      <w:tblPr>
        <w:tblStyle w:val="PlainTable5"/>
        <w:tblW w:w="5000" w:type="pct"/>
        <w:tblLook w:val="0600" w:firstRow="0" w:lastRow="0" w:firstColumn="0" w:lastColumn="0" w:noHBand="1" w:noVBand="1"/>
      </w:tblPr>
      <w:tblGrid>
        <w:gridCol w:w="3436"/>
        <w:gridCol w:w="271"/>
        <w:gridCol w:w="2779"/>
        <w:gridCol w:w="278"/>
        <w:gridCol w:w="3172"/>
      </w:tblGrid>
      <w:tr w:rsidR="00BD72F2" w14:paraId="1A42BE31" w14:textId="77777777" w:rsidTr="006B7C38">
        <w:trPr>
          <w:trHeight w:val="3312"/>
        </w:trPr>
        <w:tc>
          <w:tcPr>
            <w:tcW w:w="3250" w:type="pct"/>
            <w:gridSpan w:val="3"/>
          </w:tcPr>
          <w:p w14:paraId="2254DFBE" w14:textId="6B633367" w:rsidR="002719D0" w:rsidRPr="005D79C5" w:rsidRDefault="0010543A" w:rsidP="005D79C5">
            <w:pPr>
              <w:pStyle w:val="Title"/>
            </w:pPr>
            <w:sdt>
              <w:sdtPr>
                <w:id w:val="-360061946"/>
                <w:placeholder>
                  <w:docPart w:val="991ED64693684B7A8F4D53C8A5B6C221"/>
                </w:placeholder>
                <w15:appearance w15:val="hidden"/>
              </w:sdtPr>
              <w:sdtEndPr/>
              <w:sdtContent>
                <w:r w:rsidR="00BD72F2">
                  <w:t>SAMPLE NEWSLETTER</w:t>
                </w:r>
              </w:sdtContent>
            </w:sdt>
            <w:r w:rsidR="0048188C">
              <w:t xml:space="preserve"> </w:t>
            </w:r>
          </w:p>
          <w:p w14:paraId="2D18374B" w14:textId="388F8704" w:rsidR="002719D0" w:rsidRPr="008A3EBD" w:rsidRDefault="0010543A" w:rsidP="0048188C">
            <w:pPr>
              <w:pStyle w:val="Subtitle"/>
            </w:pPr>
            <w:sdt>
              <w:sdtPr>
                <w:id w:val="479636"/>
                <w:placeholder>
                  <w:docPart w:val="A9F4388B193C45DA805AE419693B39C0"/>
                </w:placeholder>
                <w15:appearance w15:val="hidden"/>
              </w:sdtPr>
              <w:sdtEndPr/>
              <w:sdtContent>
                <w:sdt>
                  <w:sdtPr>
                    <w:id w:val="31469073"/>
                    <w:placeholder>
                      <w:docPart w:val="A74E9A3ADE984CB58B61197C96F5151F"/>
                    </w:placeholder>
                    <w15:appearance w15:val="hidden"/>
                  </w:sdtPr>
                  <w:sdtEndPr/>
                  <w:sdtContent>
                    <w:r w:rsidR="00BD72F2">
                      <w:t>Sustainable apparel for a better world.</w:t>
                    </w:r>
                  </w:sdtContent>
                </w:sdt>
                <w:r w:rsidR="00BD72F2">
                  <w:t xml:space="preserve"> Discover all the brands that you could switch to for your wardrobe!</w:t>
                </w:r>
              </w:sdtContent>
            </w:sdt>
            <w:r w:rsidR="0048188C">
              <w:t xml:space="preserve"> </w:t>
            </w:r>
          </w:p>
        </w:tc>
        <w:tc>
          <w:tcPr>
            <w:tcW w:w="147" w:type="pct"/>
          </w:tcPr>
          <w:p w14:paraId="150E05BA" w14:textId="77777777" w:rsidR="002719D0" w:rsidRDefault="002719D0"/>
        </w:tc>
        <w:tc>
          <w:tcPr>
            <w:tcW w:w="1603" w:type="pct"/>
          </w:tcPr>
          <w:p w14:paraId="55FE5D00" w14:textId="77146451" w:rsidR="002719D0" w:rsidRPr="00552A78" w:rsidRDefault="00BD72F2" w:rsidP="00552A78">
            <w:pPr>
              <w:pStyle w:val="IssueInfo"/>
            </w:pPr>
            <w:r>
              <w:t>27</w:t>
            </w:r>
            <w:r w:rsidRPr="00BD72F2">
              <w:rPr>
                <w:vertAlign w:val="superscript"/>
              </w:rPr>
              <w:t>th</w:t>
            </w:r>
            <w:r>
              <w:t xml:space="preserve"> </w:t>
            </w:r>
            <w:sdt>
              <w:sdtPr>
                <w:id w:val="-1094470776"/>
                <w:placeholder>
                  <w:docPart w:val="C3ED01D0C5544F238FFBCA69E27CF441"/>
                </w:placeholder>
                <w15:appearance w15:val="hidden"/>
              </w:sdtPr>
              <w:sdtEndPr/>
              <w:sdtContent>
                <w:r>
                  <w:t>JANUARY 2021 | ISSUE #3</w:t>
                </w:r>
              </w:sdtContent>
            </w:sdt>
            <w:r w:rsidR="0048188C">
              <w:t xml:space="preserve"> </w:t>
            </w:r>
          </w:p>
        </w:tc>
      </w:tr>
      <w:tr w:rsidR="00BD72F2" w14:paraId="27681143" w14:textId="77777777" w:rsidTr="006B7C38">
        <w:trPr>
          <w:trHeight w:val="5760"/>
        </w:trPr>
        <w:tc>
          <w:tcPr>
            <w:tcW w:w="3250" w:type="pct"/>
            <w:gridSpan w:val="3"/>
          </w:tcPr>
          <w:p w14:paraId="0D871494" w14:textId="075E7A40" w:rsidR="002719D0" w:rsidRPr="002719D0" w:rsidRDefault="002719D0" w:rsidP="002719D0"/>
        </w:tc>
        <w:tc>
          <w:tcPr>
            <w:tcW w:w="147" w:type="pct"/>
          </w:tcPr>
          <w:p w14:paraId="122D1CC7" w14:textId="77777777" w:rsidR="002719D0" w:rsidRDefault="002719D0" w:rsidP="002719D0"/>
        </w:tc>
        <w:tc>
          <w:tcPr>
            <w:tcW w:w="1603" w:type="pct"/>
          </w:tcPr>
          <w:p w14:paraId="67B5BBCF" w14:textId="77777777" w:rsidR="005D79C5" w:rsidRPr="005D79C5" w:rsidRDefault="0010543A" w:rsidP="005D79C5">
            <w:pPr>
              <w:pStyle w:val="TOCHeading"/>
            </w:pPr>
            <w:sdt>
              <w:sdtPr>
                <w:id w:val="-1941436306"/>
                <w:placeholder>
                  <w:docPart w:val="03A63FA7857A4F51B1B3BFA72C3E494D"/>
                </w:placeholder>
                <w:showingPlcHdr/>
                <w15:appearance w15:val="hidden"/>
              </w:sdtPr>
              <w:sdtEndPr/>
              <w:sdtContent>
                <w:r w:rsidR="0048188C" w:rsidRPr="0048188C">
                  <w:t>In this issue</w:t>
                </w:r>
              </w:sdtContent>
            </w:sdt>
            <w:r w:rsidR="0048188C">
              <w:t xml:space="preserve"> </w:t>
            </w:r>
          </w:p>
          <w:p w14:paraId="41F2D2E9" w14:textId="521AC501" w:rsidR="005D79C5" w:rsidRDefault="0010543A" w:rsidP="005D79C5">
            <w:pPr>
              <w:pStyle w:val="TopicTitle"/>
            </w:pPr>
            <w:sdt>
              <w:sdtPr>
                <w:id w:val="1979956707"/>
                <w:placeholder>
                  <w:docPart w:val="3322945CEA9A4DA3879705A761F6FD88"/>
                </w:placeholder>
                <w15:appearance w15:val="hidden"/>
              </w:sdtPr>
              <w:sdtEndPr/>
              <w:sdtContent>
                <w:r w:rsidR="00BD72F2">
                  <w:t>The brands and their styles</w:t>
                </w:r>
              </w:sdtContent>
            </w:sdt>
            <w:r w:rsidR="0048188C">
              <w:t xml:space="preserve"> </w:t>
            </w:r>
          </w:p>
          <w:p w14:paraId="1B91FEE7" w14:textId="77777777" w:rsidR="005D79C5" w:rsidRDefault="0010543A" w:rsidP="005D79C5">
            <w:pPr>
              <w:pStyle w:val="TopicDescription"/>
            </w:pPr>
            <w:sdt>
              <w:sdtPr>
                <w:id w:val="1729798814"/>
                <w:placeholder>
                  <w:docPart w:val="83B7A8E2EE3745BD9EA9AAFA50EFD410"/>
                </w:placeholder>
                <w:showingPlcHdr/>
                <w15:appearance w15:val="hidden"/>
              </w:sdtPr>
              <w:sdtEndPr/>
              <w:sdtContent>
                <w:r w:rsidR="0048188C" w:rsidRPr="0048188C">
                  <w:t>Add description text here to get your subscribers interested in your topic.</w:t>
                </w:r>
              </w:sdtContent>
            </w:sdt>
            <w:r w:rsidR="0048188C">
              <w:t xml:space="preserve"> </w:t>
            </w:r>
          </w:p>
          <w:p w14:paraId="4AEC979E" w14:textId="41578F22" w:rsidR="005D79C5" w:rsidRDefault="0010543A" w:rsidP="005D79C5">
            <w:pPr>
              <w:pStyle w:val="TopicTitle"/>
            </w:pPr>
            <w:sdt>
              <w:sdtPr>
                <w:id w:val="565299439"/>
                <w:placeholder>
                  <w:docPart w:val="F3CA359B5F9D4B7B969050A990486206"/>
                </w:placeholder>
                <w15:appearance w15:val="hidden"/>
              </w:sdtPr>
              <w:sdtEndPr/>
              <w:sdtContent>
                <w:r w:rsidR="00BD72F2">
                  <w:t>UK based brand just around the corner</w:t>
                </w:r>
              </w:sdtContent>
            </w:sdt>
            <w:r w:rsidR="0048188C">
              <w:t xml:space="preserve"> </w:t>
            </w:r>
          </w:p>
          <w:p w14:paraId="71816EF9" w14:textId="77777777" w:rsidR="005D79C5" w:rsidRDefault="0010543A" w:rsidP="005D79C5">
            <w:pPr>
              <w:pStyle w:val="TopicDescription"/>
            </w:pPr>
            <w:sdt>
              <w:sdtPr>
                <w:id w:val="-1349788483"/>
                <w:placeholder>
                  <w:docPart w:val="5D85619E2CC2401DB33D052CBC993EFA"/>
                </w:placeholder>
                <w:showingPlcHdr/>
                <w15:appearance w15:val="hidden"/>
              </w:sdtPr>
              <w:sdtEndPr/>
              <w:sdtContent>
                <w:r w:rsidR="0048188C" w:rsidRPr="0048188C">
                  <w:t>Add description text here to get your subscribers interested in your topic.</w:t>
                </w:r>
              </w:sdtContent>
            </w:sdt>
            <w:r w:rsidR="0048188C">
              <w:t xml:space="preserve"> </w:t>
            </w:r>
          </w:p>
          <w:p w14:paraId="0D8B39DA" w14:textId="0A6A44E7" w:rsidR="005D79C5" w:rsidRDefault="0010543A" w:rsidP="005D79C5">
            <w:pPr>
              <w:pStyle w:val="TopicTitle"/>
            </w:pPr>
            <w:sdt>
              <w:sdtPr>
                <w:id w:val="-1926797171"/>
                <w:placeholder>
                  <w:docPart w:val="74C80F71F970462F9E5AA07A8A057E46"/>
                </w:placeholder>
                <w15:appearance w15:val="hidden"/>
              </w:sdtPr>
              <w:sdtEndPr/>
              <w:sdtContent>
                <w:r w:rsidR="00BD72F2">
                  <w:t>Design, sustainability and more</w:t>
                </w:r>
              </w:sdtContent>
            </w:sdt>
            <w:r w:rsidR="0048188C">
              <w:t xml:space="preserve"> </w:t>
            </w:r>
          </w:p>
          <w:p w14:paraId="3137092F" w14:textId="77777777" w:rsidR="002719D0" w:rsidRDefault="0010543A" w:rsidP="005D79C5">
            <w:pPr>
              <w:pStyle w:val="TopicDescription"/>
            </w:pPr>
            <w:sdt>
              <w:sdtPr>
                <w:id w:val="1536929402"/>
                <w:placeholder>
                  <w:docPart w:val="C6B8531074184D4585D2D6F35B30A8C7"/>
                </w:placeholder>
                <w:showingPlcHdr/>
                <w15:appearance w15:val="hidden"/>
              </w:sdtPr>
              <w:sdtEndPr/>
              <w:sdtContent>
                <w:r w:rsidR="0048188C" w:rsidRPr="0048188C">
                  <w:t>Add description text here to get your subscribers interested in your topic</w:t>
                </w:r>
              </w:sdtContent>
            </w:sdt>
            <w:r w:rsidR="0048188C">
              <w:t xml:space="preserve"> </w:t>
            </w:r>
          </w:p>
        </w:tc>
      </w:tr>
      <w:tr w:rsidR="00BD72F2" w14:paraId="324597E7" w14:textId="77777777" w:rsidTr="006B7C38">
        <w:trPr>
          <w:trHeight w:val="432"/>
        </w:trPr>
        <w:tc>
          <w:tcPr>
            <w:tcW w:w="1721" w:type="pct"/>
          </w:tcPr>
          <w:p w14:paraId="5E6B123A" w14:textId="7B645FF7" w:rsidR="005D79C5" w:rsidRPr="00735EBE" w:rsidRDefault="0010543A" w:rsidP="005D79C5">
            <w:pPr>
              <w:pStyle w:val="Heading1"/>
              <w:outlineLvl w:val="0"/>
            </w:pPr>
            <w:sdt>
              <w:sdtPr>
                <w:id w:val="360259944"/>
                <w:placeholder>
                  <w:docPart w:val="8B0EA0271A0C4E3E9B6B2B185DE545B0"/>
                </w:placeholder>
                <w15:appearance w15:val="hidden"/>
              </w:sdtPr>
              <w:sdtEndPr/>
              <w:sdtContent>
                <w:r w:rsidR="00BD72F2">
                  <w:t>The brands and their styles</w:t>
                </w:r>
              </w:sdtContent>
            </w:sdt>
            <w:r w:rsidR="0048188C">
              <w:t xml:space="preserve"> </w:t>
            </w:r>
          </w:p>
          <w:p w14:paraId="4CA72192" w14:textId="5732C08D" w:rsidR="005D79C5" w:rsidRPr="002719D0" w:rsidRDefault="0010543A" w:rsidP="005D79C5">
            <w:pPr>
              <w:pStyle w:val="Byline"/>
            </w:pPr>
            <w:sdt>
              <w:sdtPr>
                <w:id w:val="-758908015"/>
                <w:placeholder>
                  <w:docPart w:val="C35EC0163399462EB8A735620E3BC5EE"/>
                </w:placeholder>
                <w15:appearance w15:val="hidden"/>
              </w:sdtPr>
              <w:sdtEndPr/>
              <w:sdtContent>
                <w:r w:rsidR="00BD72F2">
                  <w:t>By Linfang Wang</w:t>
                </w:r>
              </w:sdtContent>
            </w:sdt>
            <w:r w:rsidR="0048188C">
              <w:t xml:space="preserve"> </w:t>
            </w:r>
          </w:p>
        </w:tc>
        <w:tc>
          <w:tcPr>
            <w:tcW w:w="136" w:type="pct"/>
          </w:tcPr>
          <w:p w14:paraId="42BFCA76" w14:textId="77777777" w:rsidR="005D79C5" w:rsidRDefault="005D79C5" w:rsidP="00197602"/>
        </w:tc>
        <w:sdt>
          <w:sdtPr>
            <w:id w:val="1827242423"/>
            <w:placeholder>
              <w:docPart w:val="D4C66D9941F14D1289C204380B09BEF8"/>
            </w:placeholder>
            <w:showingPlcHdr/>
            <w15:appearance w15:val="hidden"/>
          </w:sdtPr>
          <w:sdtEndPr/>
          <w:sdtContent>
            <w:tc>
              <w:tcPr>
                <w:tcW w:w="3143" w:type="pct"/>
                <w:gridSpan w:val="3"/>
              </w:tcPr>
              <w:p w14:paraId="52C6E456" w14:textId="77777777" w:rsidR="0048188C" w:rsidRPr="0048188C" w:rsidRDefault="0048188C" w:rsidP="0048188C">
                <w:r w:rsidRPr="0048188C">
                  <w:t>Newsletters are periodicals used to advertise or update your subscribers with information about your product or blog. They can be printed or emailed and are an excellent way to maintain regular contact with your subscribers and drive traffic to your site. Type the content of your newsletter here.</w:t>
                </w:r>
              </w:p>
              <w:p w14:paraId="33329E6B" w14:textId="77777777" w:rsidR="0048188C" w:rsidRPr="0048188C" w:rsidRDefault="0048188C" w:rsidP="0048188C">
                <w:r w:rsidRPr="0048188C">
                  <w:t>Newsletters are periodicals used to advertise or update your subscribers with information about your product or blog. They can be printed or emailed and are an excellent way to maintain regular contact with your subscribers and drive traffic to your site. Type the content of your newsletter here.</w:t>
                </w:r>
              </w:p>
              <w:p w14:paraId="37F44D48" w14:textId="77777777" w:rsidR="005D79C5" w:rsidRDefault="0048188C" w:rsidP="0048188C">
                <w:r w:rsidRPr="0048188C">
                  <w:t>Newsletters are periodicals used to advertise or update your subscribers with information about your product or blog. They can be printed or emailed and are an excellent way to maintain regular contact with your subscribers and drive traffic to your site. Type your content here.</w:t>
                </w:r>
              </w:p>
            </w:tc>
          </w:sdtContent>
        </w:sdt>
      </w:tr>
    </w:tbl>
    <w:p w14:paraId="32E13D1B" w14:textId="77777777" w:rsidR="00197602" w:rsidRDefault="00197602" w:rsidP="002719D0">
      <w:pPr>
        <w:pStyle w:val="NoSpacing"/>
      </w:pPr>
    </w:p>
    <w:p w14:paraId="05F1F387" w14:textId="77777777" w:rsidR="00197602" w:rsidRDefault="00197602" w:rsidP="002719D0">
      <w:pPr>
        <w:pStyle w:val="NoSpacing"/>
        <w:sectPr w:rsidR="00197602" w:rsidSect="00A818D9">
          <w:pgSz w:w="12240" w:h="15840"/>
          <w:pgMar w:top="720" w:right="1152" w:bottom="360" w:left="1152" w:header="720" w:footer="432" w:gutter="0"/>
          <w:cols w:space="720"/>
          <w:docGrid w:linePitch="360"/>
        </w:sectPr>
      </w:pPr>
    </w:p>
    <w:p w14:paraId="2E1836CB" w14:textId="77777777" w:rsidR="00197602" w:rsidRDefault="00A818D9" w:rsidP="00624FC0">
      <w:pPr>
        <w:pStyle w:val="ObjectAnchor"/>
      </w:pPr>
      <w:r>
        <w:rPr>
          <w:sz w:val="12"/>
        </w:rPr>
        <w:lastRenderedPageBreak/>
        <mc:AlternateContent>
          <mc:Choice Requires="wps">
            <w:drawing>
              <wp:anchor distT="0" distB="0" distL="114300" distR="114300" simplePos="0" relativeHeight="251660288" behindDoc="1" locked="1" layoutInCell="1" allowOverlap="1" wp14:anchorId="3232E0D4" wp14:editId="64E8012D">
                <wp:simplePos x="0" y="0"/>
                <wp:positionH relativeFrom="column">
                  <wp:posOffset>-388620</wp:posOffset>
                </wp:positionH>
                <wp:positionV relativeFrom="paragraph">
                  <wp:posOffset>-118745</wp:posOffset>
                </wp:positionV>
                <wp:extent cx="7086600" cy="9372600"/>
                <wp:effectExtent l="0" t="0" r="0" b="0"/>
                <wp:wrapNone/>
                <wp:docPr id="5" name="Rectangle 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86600" cy="9372600"/>
                        </a:xfrm>
                        <a:prstGeom prst="rect">
                          <a:avLst/>
                        </a:prstGeom>
                        <a:solidFill>
                          <a:srgbClr val="ECEA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B9CF30" id="Rectangle 5" o:spid="_x0000_s1026" alt="&quot;&quot;" style="position:absolute;margin-left:-30.6pt;margin-top:-9.35pt;width:558pt;height:73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" fillcolor="#ecead9" stroked="f">
                <w10:anchorlock/>
              </v:rect>
            </w:pict>
          </mc:Fallback>
        </mc:AlternateContent>
      </w:r>
    </w:p>
    <w:tbl>
      <w:tblPr>
        <w:tblStyle w:val="PlainTable3"/>
        <w:tblW w:w="10530" w:type="dxa"/>
        <w:tblLook w:val="0600" w:firstRow="0" w:lastRow="0" w:firstColumn="0" w:lastColumn="0" w:noHBand="1" w:noVBand="1"/>
      </w:tblPr>
      <w:tblGrid>
        <w:gridCol w:w="4050"/>
        <w:gridCol w:w="450"/>
        <w:gridCol w:w="6030"/>
      </w:tblGrid>
      <w:tr w:rsidR="001448A3" w14:paraId="5B74904B" w14:textId="77777777" w:rsidTr="006B7C38">
        <w:trPr>
          <w:trHeight w:val="360"/>
        </w:trPr>
        <w:tc>
          <w:tcPr>
            <w:tcW w:w="4050" w:type="dxa"/>
          </w:tcPr>
          <w:p w14:paraId="71FADEC9" w14:textId="77777777" w:rsidR="001448A3" w:rsidRDefault="001448A3" w:rsidP="001448A3">
            <w:pPr>
              <w:rPr>
                <w:noProof/>
              </w:rPr>
            </w:pPr>
          </w:p>
        </w:tc>
        <w:tc>
          <w:tcPr>
            <w:tcW w:w="450" w:type="dxa"/>
          </w:tcPr>
          <w:p w14:paraId="4041CB71" w14:textId="77777777" w:rsidR="001448A3" w:rsidRPr="00624FC0" w:rsidRDefault="001448A3" w:rsidP="001448A3"/>
        </w:tc>
        <w:tc>
          <w:tcPr>
            <w:tcW w:w="6030" w:type="dxa"/>
          </w:tcPr>
          <w:p w14:paraId="372682CC" w14:textId="46B31DD6" w:rsidR="001448A3" w:rsidRPr="001448A3" w:rsidRDefault="0010543A" w:rsidP="001448A3">
            <w:pPr>
              <w:pStyle w:val="Header"/>
            </w:pPr>
            <w:sdt>
              <w:sdtPr>
                <w:id w:val="-834151357"/>
                <w:placeholder>
                  <w:docPart w:val="4A5B2DE47BB44C31B63B02CED9658347"/>
                </w:placeholder>
                <w15:appearance w15:val="hidden"/>
              </w:sdtPr>
              <w:sdtEndPr/>
              <w:sdtContent>
                <w:r w:rsidR="000629E0">
                  <w:t>SAMPLE NEWSLETTER</w:t>
                </w:r>
              </w:sdtContent>
            </w:sdt>
            <w:r w:rsidR="002339F2">
              <w:t xml:space="preserve"> </w:t>
            </w:r>
          </w:p>
        </w:tc>
      </w:tr>
      <w:tr w:rsidR="001448A3" w14:paraId="73903E2C" w14:textId="77777777" w:rsidTr="006B7C38">
        <w:trPr>
          <w:trHeight w:val="7200"/>
        </w:trPr>
        <w:tc>
          <w:tcPr>
            <w:tcW w:w="4050" w:type="dxa"/>
            <w:vMerge w:val="restart"/>
          </w:tcPr>
          <w:p w14:paraId="21D07254" w14:textId="77777777" w:rsidR="001448A3" w:rsidRDefault="001448A3" w:rsidP="001448A3">
            <w:pPr>
              <w:pStyle w:val="NoSpacing"/>
            </w:pPr>
            <w:r>
              <w:rPr>
                <w:noProof/>
              </w:rPr>
              <w:drawing>
                <wp:inline distT="0" distB="0" distL="0" distR="0" wp14:anchorId="33820539" wp14:editId="1E0F2870">
                  <wp:extent cx="2252980" cy="1504315"/>
                  <wp:effectExtent l="0" t="0" r="0" b="635"/>
                  <wp:docPr id="10" name="Picture 10" descr="person pushing wheel barrel of pla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person pushing wheel barrel of plant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52980" cy="1504315"/>
                          </a:xfrm>
                          <a:prstGeom prst="rect">
                            <a:avLst/>
                          </a:prstGeom>
                          <a:noFill/>
                        </pic:spPr>
                      </pic:pic>
                    </a:graphicData>
                  </a:graphic>
                </wp:inline>
              </w:drawing>
            </w:r>
          </w:p>
          <w:p w14:paraId="54BEB544" w14:textId="6B90A34A" w:rsidR="001448A3" w:rsidRDefault="0010543A" w:rsidP="005C4170">
            <w:pPr>
              <w:pStyle w:val="Heading2"/>
              <w:outlineLvl w:val="1"/>
            </w:pPr>
            <w:sdt>
              <w:sdtPr>
                <w:id w:val="-856119578"/>
                <w:placeholder>
                  <w:docPart w:val="EDDA696EE58D401EA65C1118A8B41913"/>
                </w:placeholder>
                <w15:appearance w15:val="hidden"/>
              </w:sdtPr>
              <w:sdtEndPr/>
              <w:sdtContent>
                <w:r w:rsidR="00BD72F2">
                  <w:t>Design, sustainability and more</w:t>
                </w:r>
              </w:sdtContent>
            </w:sdt>
            <w:r w:rsidR="002339F2">
              <w:t xml:space="preserve"> </w:t>
            </w:r>
          </w:p>
          <w:p w14:paraId="333CC6BF" w14:textId="1C84BCC7" w:rsidR="001448A3" w:rsidRDefault="0010543A" w:rsidP="005C4170">
            <w:pPr>
              <w:pStyle w:val="Byline"/>
            </w:pPr>
            <w:sdt>
              <w:sdtPr>
                <w:id w:val="2095969705"/>
                <w:placeholder>
                  <w:docPart w:val="153D4E5E43BD41F998ABF014D2B32CD3"/>
                </w:placeholder>
                <w15:appearance w15:val="hidden"/>
              </w:sdtPr>
              <w:sdtEndPr/>
              <w:sdtContent>
                <w:r w:rsidR="006B7C38">
                  <w:t>By Linfang Wang</w:t>
                </w:r>
              </w:sdtContent>
            </w:sdt>
          </w:p>
          <w:sdt>
            <w:sdtPr>
              <w:id w:val="-610671773"/>
              <w:placeholder>
                <w:docPart w:val="5CB112B83AAE43AF84C0C60963C6253D"/>
              </w:placeholder>
              <w:showingPlcHdr/>
              <w15:appearance w15:val="hidden"/>
            </w:sdtPr>
            <w:sdtEndPr/>
            <w:sdtContent>
              <w:p w14:paraId="3DA16D72" w14:textId="77777777" w:rsidR="002339F2" w:rsidRPr="002339F2" w:rsidRDefault="002339F2" w:rsidP="002339F2">
                <w:r w:rsidRPr="002339F2">
                  <w:t>Newsletters are periodicals used to advertise or update your subscribers with information about your product or blog. They can be printed or emailed and are an excellent way to maintain regular contact with your subscribers and drive traffic to your site. Type the content of your newsletter here.</w:t>
                </w:r>
              </w:p>
              <w:p w14:paraId="74F08301" w14:textId="77777777" w:rsidR="002339F2" w:rsidRPr="002339F2" w:rsidRDefault="002339F2" w:rsidP="002339F2">
                <w:r w:rsidRPr="002339F2">
                  <w:t>Newsletters are periodicals used to advertise or update your subscribers with information about your product or blog. Type the content of your newsletter here.</w:t>
                </w:r>
              </w:p>
              <w:p w14:paraId="49DEC056" w14:textId="77777777" w:rsidR="002339F2" w:rsidRPr="002339F2" w:rsidRDefault="002339F2" w:rsidP="002339F2">
                <w:r w:rsidRPr="002339F2">
                  <w:t>Newsletters are periodicals used to advertise or update your subscribers with information about your product or blog. They can be printed or emailed and are an excellent way to maintain regular contact with your subscribers and drive traffic to your site. Type the content of your newsletter here.</w:t>
                </w:r>
              </w:p>
              <w:p w14:paraId="01859091" w14:textId="77777777" w:rsidR="002339F2" w:rsidRPr="002339F2" w:rsidRDefault="002339F2" w:rsidP="002339F2">
                <w:r w:rsidRPr="002339F2">
                  <w:t>Newsletters are periodicals used to advertise or update your subscribers with information about your product or blog. They can be printed or emailed and are an excellent way to maintain regular contact with your subscribers and drive traffic to your site. Type the content of your newsletter here.</w:t>
                </w:r>
              </w:p>
              <w:p w14:paraId="7C07BEAC" w14:textId="77777777" w:rsidR="001448A3" w:rsidRDefault="002339F2" w:rsidP="002339F2">
                <w:r w:rsidRPr="002339F2">
                  <w:t>Newsletters are periodicals used to advertise or update your subscribers.</w:t>
                </w:r>
              </w:p>
            </w:sdtContent>
          </w:sdt>
        </w:tc>
        <w:tc>
          <w:tcPr>
            <w:tcW w:w="450" w:type="dxa"/>
            <w:vMerge w:val="restart"/>
          </w:tcPr>
          <w:p w14:paraId="502ACEEF" w14:textId="1DE9A26C" w:rsidR="001448A3" w:rsidRPr="00624FC0" w:rsidRDefault="00BD72F2" w:rsidP="00624FC0">
            <w:r>
              <w:rPr>
                <w:noProof/>
              </w:rPr>
              <w:drawing>
                <wp:anchor distT="0" distB="0" distL="114300" distR="114300" simplePos="0" relativeHeight="251670528" behindDoc="1" locked="0" layoutInCell="1" allowOverlap="1" wp14:anchorId="0EE5569E" wp14:editId="046B1254">
                  <wp:simplePos x="0" y="0"/>
                  <wp:positionH relativeFrom="column">
                    <wp:posOffset>-51435</wp:posOffset>
                  </wp:positionH>
                  <wp:positionV relativeFrom="paragraph">
                    <wp:posOffset>1213485</wp:posOffset>
                  </wp:positionV>
                  <wp:extent cx="4345940" cy="3364230"/>
                  <wp:effectExtent l="0" t="0" r="0"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t="35106" b="13454"/>
                          <a:stretch/>
                        </pic:blipFill>
                        <pic:spPr bwMode="auto">
                          <a:xfrm>
                            <a:off x="0" y="0"/>
                            <a:ext cx="4345940" cy="33642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5436" w:type="dxa"/>
          </w:tcPr>
          <w:p w14:paraId="15519559" w14:textId="4BE4A70E" w:rsidR="001448A3" w:rsidRDefault="0010543A" w:rsidP="002339F2">
            <w:pPr>
              <w:pStyle w:val="Heading1"/>
              <w:outlineLvl w:val="0"/>
            </w:pPr>
            <w:sdt>
              <w:sdtPr>
                <w:id w:val="-1661082328"/>
                <w:placeholder>
                  <w:docPart w:val="F752C31C47A943ADAE587C4923FD084A"/>
                </w:placeholder>
                <w15:appearance w15:val="hidden"/>
              </w:sdtPr>
              <w:sdtEndPr/>
              <w:sdtContent>
                <w:r w:rsidR="00BD72F2">
                  <w:t>UK based brand just around the corner</w:t>
                </w:r>
              </w:sdtContent>
            </w:sdt>
            <w:r w:rsidR="002339F2">
              <w:t xml:space="preserve"> </w:t>
            </w:r>
          </w:p>
          <w:p w14:paraId="75DB27BC" w14:textId="36FB5E08" w:rsidR="001448A3" w:rsidRDefault="00BD72F2" w:rsidP="001448A3">
            <w:pPr>
              <w:pStyle w:val="Byline"/>
            </w:pPr>
            <w:r>
              <w:t xml:space="preserve"> </w:t>
            </w:r>
            <w:sdt>
              <w:sdtPr>
                <w:id w:val="558982134"/>
                <w:placeholder>
                  <w:docPart w:val="407FFC391D0246CABEC866DF6776E551"/>
                </w:placeholder>
                <w15:appearance w15:val="hidden"/>
              </w:sdtPr>
              <w:sdtEndPr/>
              <w:sdtContent>
                <w:r>
                  <w:t xml:space="preserve">By </w:t>
                </w:r>
                <w:r w:rsidR="006B7C38">
                  <w:t>Riya Kapoor</w:t>
                </w:r>
              </w:sdtContent>
            </w:sdt>
          </w:p>
        </w:tc>
      </w:tr>
      <w:tr w:rsidR="001448A3" w14:paraId="4F344532" w14:textId="77777777" w:rsidTr="006B7C38">
        <w:trPr>
          <w:trHeight w:val="6480"/>
        </w:trPr>
        <w:tc>
          <w:tcPr>
            <w:tcW w:w="4050" w:type="dxa"/>
            <w:vMerge/>
          </w:tcPr>
          <w:p w14:paraId="7FAE06F5" w14:textId="77777777" w:rsidR="001448A3" w:rsidRDefault="001448A3" w:rsidP="00197602">
            <w:pPr>
              <w:rPr>
                <w:noProof/>
                <w:color w:val="231F20"/>
                <w:sz w:val="28"/>
              </w:rPr>
            </w:pPr>
          </w:p>
        </w:tc>
        <w:tc>
          <w:tcPr>
            <w:tcW w:w="450" w:type="dxa"/>
            <w:vMerge/>
          </w:tcPr>
          <w:p w14:paraId="524DD146" w14:textId="77777777" w:rsidR="001448A3" w:rsidRDefault="001448A3" w:rsidP="00624FC0">
            <w:pPr>
              <w:rPr>
                <w:noProof/>
              </w:rPr>
            </w:pPr>
          </w:p>
        </w:tc>
        <w:sdt>
          <w:sdtPr>
            <w:id w:val="411442498"/>
            <w:placeholder>
              <w:docPart w:val="F7CB92714A0D410F94A5B0E1FBF515C4"/>
            </w:placeholder>
            <w:showingPlcHdr/>
            <w15:appearance w15:val="hidden"/>
          </w:sdtPr>
          <w:sdtEndPr/>
          <w:sdtContent>
            <w:tc>
              <w:tcPr>
                <w:tcW w:w="5436" w:type="dxa"/>
              </w:tcPr>
              <w:p w14:paraId="0E625668" w14:textId="77777777" w:rsidR="002339F2" w:rsidRPr="002339F2" w:rsidRDefault="002339F2" w:rsidP="002339F2">
                <w:r w:rsidRPr="002339F2">
                  <w:t>Newsletters are periodicals used to advertise or update your subscribers with information about your product or blog. They can be printed or emailed and are an excellent way to maintain regular contact with your subscribers and drive traffic to your site. Type the content of your newsletter here.</w:t>
                </w:r>
              </w:p>
              <w:p w14:paraId="6D997D70" w14:textId="77777777" w:rsidR="002339F2" w:rsidRPr="002339F2" w:rsidRDefault="002339F2" w:rsidP="002339F2">
                <w:r w:rsidRPr="002339F2">
                  <w:t>Newsletters are periodicals used to advertise or update your subscribers with information about your product or blog. Type the content of your newsletter here.</w:t>
                </w:r>
              </w:p>
              <w:p w14:paraId="346E3197" w14:textId="77777777" w:rsidR="002339F2" w:rsidRPr="002339F2" w:rsidRDefault="002339F2" w:rsidP="002339F2">
                <w:r w:rsidRPr="002339F2">
                  <w:t>Newsletters are periodicals used to advertise or update your subscribers with information about your product or blog. They can be printed or emailed and are an excellent way to maintain regular contact with your subscribers and drive traffic to your site. Type the content of your newsletter here.</w:t>
                </w:r>
              </w:p>
              <w:p w14:paraId="02714A19" w14:textId="77777777" w:rsidR="001448A3" w:rsidRDefault="002339F2" w:rsidP="002339F2">
                <w:r w:rsidRPr="002339F2">
                  <w:t>Newsletters are periodicals used to advertise or update your subscribers with information about your product or blog. Type the content of your newsletter here.</w:t>
                </w:r>
              </w:p>
            </w:tc>
          </w:sdtContent>
        </w:sdt>
      </w:tr>
    </w:tbl>
    <w:p w14:paraId="234F7E23" w14:textId="77777777" w:rsidR="00197602" w:rsidRDefault="00197602" w:rsidP="00B97E24">
      <w:pPr>
        <w:pStyle w:val="ObjectAnchor"/>
      </w:pPr>
    </w:p>
    <w:sectPr w:rsidR="00197602" w:rsidSect="005C4170">
      <w:pgSz w:w="12240" w:h="15840"/>
      <w:pgMar w:top="720" w:right="1152" w:bottom="360" w:left="1152"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7738C2" w14:textId="77777777" w:rsidR="0010543A" w:rsidRDefault="0010543A" w:rsidP="002719D0">
      <w:pPr>
        <w:spacing w:before="0" w:line="240" w:lineRule="auto"/>
      </w:pPr>
      <w:r>
        <w:separator/>
      </w:r>
    </w:p>
  </w:endnote>
  <w:endnote w:type="continuationSeparator" w:id="0">
    <w:p w14:paraId="79417A50" w14:textId="77777777" w:rsidR="0010543A" w:rsidRDefault="0010543A" w:rsidP="002719D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SimHei">
    <w:altName w:val="黑体"/>
    <w:panose1 w:val="02010609060101010101"/>
    <w:charset w:val="86"/>
    <w:family w:val="modern"/>
    <w:pitch w:val="fixed"/>
    <w:sig w:usb0="800002BF" w:usb1="38CF7CFA" w:usb2="00000016" w:usb3="00000000" w:csb0="00040001" w:csb1="00000000"/>
  </w:font>
  <w:font w:name="Times New Roman (Body CS)">
    <w:altName w:val="Times New Roman"/>
    <w:panose1 w:val="00000000000000000000"/>
    <w:charset w:val="00"/>
    <w:family w:val="roman"/>
    <w:notTrueType/>
    <w:pitch w:val="default"/>
  </w:font>
  <w:font w:name="AvenirNext LT Pro Light">
    <w:altName w:val="Calibri"/>
    <w:charset w:val="00"/>
    <w:family w:val="swiss"/>
    <w:pitch w:val="variable"/>
    <w:sig w:usb0="00000007" w:usb1="00000000" w:usb2="00000000" w:usb3="00000000" w:csb0="00000093"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278855" w14:textId="77777777" w:rsidR="0010543A" w:rsidRDefault="0010543A" w:rsidP="002719D0">
      <w:pPr>
        <w:spacing w:before="0" w:line="240" w:lineRule="auto"/>
      </w:pPr>
      <w:r>
        <w:separator/>
      </w:r>
    </w:p>
  </w:footnote>
  <w:footnote w:type="continuationSeparator" w:id="0">
    <w:p w14:paraId="145B365D" w14:textId="77777777" w:rsidR="0010543A" w:rsidRDefault="0010543A" w:rsidP="002719D0">
      <w:pPr>
        <w:spacing w:before="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removePersonalInformation/>
  <w:removeDateAndTime/>
  <w:displayBackgroundShape/>
  <w:hideSpellingErrors/>
  <w:hideGrammaticalErrors/>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2F2"/>
    <w:rsid w:val="000629E0"/>
    <w:rsid w:val="000667E5"/>
    <w:rsid w:val="000D3B70"/>
    <w:rsid w:val="0010543A"/>
    <w:rsid w:val="001448A3"/>
    <w:rsid w:val="00197602"/>
    <w:rsid w:val="002339F2"/>
    <w:rsid w:val="002719D0"/>
    <w:rsid w:val="002D4C47"/>
    <w:rsid w:val="00341FDB"/>
    <w:rsid w:val="003B3C98"/>
    <w:rsid w:val="003F1721"/>
    <w:rsid w:val="00405532"/>
    <w:rsid w:val="0048188C"/>
    <w:rsid w:val="00552A78"/>
    <w:rsid w:val="005C4170"/>
    <w:rsid w:val="005D79C5"/>
    <w:rsid w:val="00624FC0"/>
    <w:rsid w:val="006B7C38"/>
    <w:rsid w:val="00735EBE"/>
    <w:rsid w:val="00744463"/>
    <w:rsid w:val="008A3EBD"/>
    <w:rsid w:val="008E51E5"/>
    <w:rsid w:val="00970A18"/>
    <w:rsid w:val="00977B7B"/>
    <w:rsid w:val="009D26A0"/>
    <w:rsid w:val="00A818D9"/>
    <w:rsid w:val="00AD2E65"/>
    <w:rsid w:val="00B97E24"/>
    <w:rsid w:val="00BC2965"/>
    <w:rsid w:val="00BD72F2"/>
    <w:rsid w:val="00C419DC"/>
    <w:rsid w:val="00C77147"/>
    <w:rsid w:val="00C86167"/>
    <w:rsid w:val="00D70344"/>
    <w:rsid w:val="00E254A4"/>
    <w:rsid w:val="00E8273A"/>
    <w:rsid w:val="00EC608B"/>
    <w:rsid w:val="00F12D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3E2BD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unhideWhenUsed="1"/>
    <w:lsdException w:name="Smart Link" w:semiHidden="1" w:unhideWhenUsed="1"/>
  </w:latentStyles>
  <w:style w:type="paragraph" w:default="1" w:styleId="Normal">
    <w:name w:val="Normal"/>
    <w:qFormat/>
    <w:rsid w:val="00735EBE"/>
    <w:pPr>
      <w:spacing w:before="240" w:after="0"/>
    </w:pPr>
    <w:rPr>
      <w:sz w:val="20"/>
    </w:rPr>
  </w:style>
  <w:style w:type="paragraph" w:styleId="Heading1">
    <w:name w:val="heading 1"/>
    <w:basedOn w:val="Normal"/>
    <w:next w:val="Normal"/>
    <w:link w:val="Heading1Char"/>
    <w:uiPriority w:val="9"/>
    <w:qFormat/>
    <w:rsid w:val="00735EBE"/>
    <w:pPr>
      <w:spacing w:before="210"/>
      <w:outlineLvl w:val="0"/>
    </w:pPr>
    <w:rPr>
      <w:bCs/>
      <w:color w:val="000000" w:themeColor="text1"/>
      <w:spacing w:val="20"/>
      <w:sz w:val="48"/>
      <w:szCs w:val="48"/>
    </w:rPr>
  </w:style>
  <w:style w:type="paragraph" w:styleId="Heading2">
    <w:name w:val="heading 2"/>
    <w:basedOn w:val="Normal"/>
    <w:next w:val="Normal"/>
    <w:link w:val="Heading2Char"/>
    <w:uiPriority w:val="9"/>
    <w:qFormat/>
    <w:rsid w:val="00735EBE"/>
    <w:pPr>
      <w:outlineLvl w:val="1"/>
    </w:pPr>
    <w:rPr>
      <w:bCs/>
      <w:color w:val="000000" w:themeColor="text1"/>
      <w:sz w:val="32"/>
      <w:szCs w:val="30"/>
    </w:rPr>
  </w:style>
  <w:style w:type="paragraph" w:styleId="Heading3">
    <w:name w:val="heading 3"/>
    <w:basedOn w:val="Normal"/>
    <w:next w:val="Normal"/>
    <w:link w:val="Heading3Char"/>
    <w:uiPriority w:val="9"/>
    <w:qFormat/>
    <w:rsid w:val="00552A78"/>
    <w:pPr>
      <w:keepNext/>
      <w:keepLines/>
      <w:spacing w:before="40"/>
      <w:outlineLvl w:val="2"/>
    </w:pPr>
    <w:rPr>
      <w:rFonts w:asciiTheme="majorHAnsi" w:eastAsiaTheme="majorEastAsia" w:hAnsiTheme="majorHAnsi" w:cstheme="majorBidi"/>
      <w:color w:val="000000" w:themeColor="text1"/>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976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735EBE"/>
    <w:pPr>
      <w:spacing w:before="360" w:line="240" w:lineRule="auto"/>
    </w:pPr>
    <w:rPr>
      <w:rFonts w:asciiTheme="majorHAnsi" w:hAnsiTheme="majorHAnsi"/>
      <w:color w:val="4A442A" w:themeColor="background2" w:themeShade="40"/>
      <w:sz w:val="96"/>
      <w:szCs w:val="50"/>
    </w:rPr>
  </w:style>
  <w:style w:type="character" w:customStyle="1" w:styleId="TitleChar">
    <w:name w:val="Title Char"/>
    <w:basedOn w:val="DefaultParagraphFont"/>
    <w:link w:val="Title"/>
    <w:uiPriority w:val="10"/>
    <w:rsid w:val="00735EBE"/>
    <w:rPr>
      <w:rFonts w:asciiTheme="majorHAnsi" w:hAnsiTheme="majorHAnsi"/>
      <w:color w:val="4A442A" w:themeColor="background2" w:themeShade="40"/>
      <w:sz w:val="96"/>
      <w:szCs w:val="50"/>
    </w:rPr>
  </w:style>
  <w:style w:type="paragraph" w:styleId="Subtitle">
    <w:name w:val="Subtitle"/>
    <w:basedOn w:val="Normal"/>
    <w:next w:val="Normal"/>
    <w:link w:val="SubtitleChar"/>
    <w:uiPriority w:val="11"/>
    <w:qFormat/>
    <w:rsid w:val="00552A78"/>
    <w:pPr>
      <w:spacing w:line="240" w:lineRule="auto"/>
    </w:pPr>
    <w:rPr>
      <w:rFonts w:cs="Times New Roman (Body CS)"/>
      <w:color w:val="000000" w:themeColor="text1"/>
      <w:sz w:val="22"/>
      <w:szCs w:val="24"/>
    </w:rPr>
  </w:style>
  <w:style w:type="character" w:customStyle="1" w:styleId="SubtitleChar">
    <w:name w:val="Subtitle Char"/>
    <w:basedOn w:val="DefaultParagraphFont"/>
    <w:link w:val="Subtitle"/>
    <w:uiPriority w:val="11"/>
    <w:rsid w:val="00552A78"/>
    <w:rPr>
      <w:rFonts w:cs="Times New Roman (Body CS)"/>
      <w:color w:val="000000" w:themeColor="text1"/>
      <w:szCs w:val="24"/>
    </w:rPr>
  </w:style>
  <w:style w:type="character" w:customStyle="1" w:styleId="Heading1Char">
    <w:name w:val="Heading 1 Char"/>
    <w:basedOn w:val="DefaultParagraphFont"/>
    <w:link w:val="Heading1"/>
    <w:uiPriority w:val="9"/>
    <w:rsid w:val="00735EBE"/>
    <w:rPr>
      <w:bCs/>
      <w:color w:val="000000" w:themeColor="text1"/>
      <w:spacing w:val="20"/>
      <w:sz w:val="48"/>
      <w:szCs w:val="48"/>
    </w:rPr>
  </w:style>
  <w:style w:type="paragraph" w:customStyle="1" w:styleId="Byline">
    <w:name w:val="Byline"/>
    <w:basedOn w:val="Normal"/>
    <w:qFormat/>
    <w:rsid w:val="00735EBE"/>
    <w:pPr>
      <w:spacing w:before="120"/>
    </w:pPr>
    <w:rPr>
      <w:sz w:val="18"/>
    </w:rPr>
  </w:style>
  <w:style w:type="paragraph" w:styleId="NoSpacing">
    <w:name w:val="No Spacing"/>
    <w:uiPriority w:val="1"/>
    <w:qFormat/>
    <w:rsid w:val="002719D0"/>
    <w:pPr>
      <w:spacing w:after="0" w:line="240" w:lineRule="auto"/>
    </w:pPr>
  </w:style>
  <w:style w:type="paragraph" w:styleId="Header">
    <w:name w:val="header"/>
    <w:basedOn w:val="Normal"/>
    <w:link w:val="HeaderChar"/>
    <w:uiPriority w:val="99"/>
    <w:unhideWhenUsed/>
    <w:rsid w:val="00735EBE"/>
    <w:pPr>
      <w:spacing w:before="0"/>
      <w:ind w:right="144"/>
      <w:jc w:val="right"/>
    </w:pPr>
    <w:rPr>
      <w:rFonts w:asciiTheme="majorHAnsi" w:hAnsiTheme="majorHAnsi"/>
      <w:color w:val="4A442A" w:themeColor="background2" w:themeShade="40"/>
      <w:sz w:val="24"/>
      <w:szCs w:val="28"/>
    </w:rPr>
  </w:style>
  <w:style w:type="character" w:customStyle="1" w:styleId="HeaderChar">
    <w:name w:val="Header Char"/>
    <w:basedOn w:val="DefaultParagraphFont"/>
    <w:link w:val="Header"/>
    <w:uiPriority w:val="99"/>
    <w:rsid w:val="00735EBE"/>
    <w:rPr>
      <w:rFonts w:asciiTheme="majorHAnsi" w:hAnsiTheme="majorHAnsi"/>
      <w:color w:val="4A442A" w:themeColor="background2" w:themeShade="40"/>
      <w:sz w:val="24"/>
      <w:szCs w:val="28"/>
    </w:rPr>
  </w:style>
  <w:style w:type="paragraph" w:styleId="Footer">
    <w:name w:val="footer"/>
    <w:basedOn w:val="Normal"/>
    <w:link w:val="FooterChar"/>
    <w:uiPriority w:val="99"/>
    <w:unhideWhenUsed/>
    <w:rsid w:val="002719D0"/>
    <w:pPr>
      <w:tabs>
        <w:tab w:val="center" w:pos="4680"/>
        <w:tab w:val="right" w:pos="9360"/>
      </w:tabs>
      <w:spacing w:before="0" w:line="240" w:lineRule="auto"/>
    </w:pPr>
  </w:style>
  <w:style w:type="character" w:customStyle="1" w:styleId="FooterChar">
    <w:name w:val="Footer Char"/>
    <w:basedOn w:val="DefaultParagraphFont"/>
    <w:link w:val="Footer"/>
    <w:uiPriority w:val="99"/>
    <w:rsid w:val="002719D0"/>
  </w:style>
  <w:style w:type="paragraph" w:customStyle="1" w:styleId="TopicDescription">
    <w:name w:val="Topic Description"/>
    <w:basedOn w:val="Normal"/>
    <w:qFormat/>
    <w:rsid w:val="00735EBE"/>
    <w:pPr>
      <w:spacing w:before="120"/>
    </w:pPr>
    <w:rPr>
      <w:sz w:val="18"/>
      <w:szCs w:val="18"/>
    </w:rPr>
  </w:style>
  <w:style w:type="paragraph" w:customStyle="1" w:styleId="TopicTitle">
    <w:name w:val="Topic Title"/>
    <w:basedOn w:val="Normal"/>
    <w:qFormat/>
    <w:rsid w:val="005D79C5"/>
    <w:pPr>
      <w:spacing w:before="360"/>
    </w:pPr>
    <w:rPr>
      <w:b/>
      <w:sz w:val="18"/>
    </w:rPr>
  </w:style>
  <w:style w:type="paragraph" w:styleId="TOCHeading">
    <w:name w:val="TOC Heading"/>
    <w:basedOn w:val="Normal"/>
    <w:next w:val="Normal"/>
    <w:uiPriority w:val="39"/>
    <w:qFormat/>
    <w:rsid w:val="00735EBE"/>
    <w:pPr>
      <w:spacing w:before="480"/>
    </w:pPr>
    <w:rPr>
      <w:rFonts w:asciiTheme="majorHAnsi" w:hAnsiTheme="majorHAnsi" w:cs="Times New Roman (Body CS)"/>
      <w:caps/>
      <w:color w:val="4A442A" w:themeColor="background2" w:themeShade="40"/>
      <w:sz w:val="24"/>
    </w:rPr>
  </w:style>
  <w:style w:type="paragraph" w:customStyle="1" w:styleId="ObjectAnchor">
    <w:name w:val="Object Anchor"/>
    <w:basedOn w:val="Normal"/>
    <w:qFormat/>
    <w:rsid w:val="00B97E24"/>
    <w:pPr>
      <w:spacing w:before="0"/>
    </w:pPr>
    <w:rPr>
      <w:rFonts w:ascii="AvenirNext LT Pro Light"/>
      <w:noProof/>
      <w:sz w:val="10"/>
    </w:rPr>
  </w:style>
  <w:style w:type="character" w:customStyle="1" w:styleId="Heading2Char">
    <w:name w:val="Heading 2 Char"/>
    <w:basedOn w:val="DefaultParagraphFont"/>
    <w:link w:val="Heading2"/>
    <w:uiPriority w:val="9"/>
    <w:rsid w:val="00735EBE"/>
    <w:rPr>
      <w:bCs/>
      <w:color w:val="000000" w:themeColor="text1"/>
      <w:sz w:val="32"/>
      <w:szCs w:val="30"/>
    </w:rPr>
  </w:style>
  <w:style w:type="paragraph" w:customStyle="1" w:styleId="IssueInfo">
    <w:name w:val="Issue Info"/>
    <w:basedOn w:val="Normal"/>
    <w:qFormat/>
    <w:rsid w:val="00552A78"/>
    <w:pPr>
      <w:spacing w:before="0"/>
      <w:jc w:val="right"/>
    </w:pPr>
    <w:rPr>
      <w:rFonts w:asciiTheme="majorHAnsi" w:hAnsiTheme="majorHAnsi" w:cs="Times New Roman (Body CS)"/>
      <w:caps/>
      <w:color w:val="4A442A" w:themeColor="background2" w:themeShade="40"/>
      <w:sz w:val="16"/>
    </w:rPr>
  </w:style>
  <w:style w:type="character" w:customStyle="1" w:styleId="Heading3Char">
    <w:name w:val="Heading 3 Char"/>
    <w:basedOn w:val="DefaultParagraphFont"/>
    <w:link w:val="Heading3"/>
    <w:uiPriority w:val="9"/>
    <w:rsid w:val="00552A78"/>
    <w:rPr>
      <w:rFonts w:asciiTheme="majorHAnsi" w:eastAsiaTheme="majorEastAsia" w:hAnsiTheme="majorHAnsi" w:cstheme="majorBidi"/>
      <w:color w:val="000000" w:themeColor="text1"/>
      <w:sz w:val="32"/>
      <w:szCs w:val="24"/>
    </w:rPr>
  </w:style>
  <w:style w:type="character" w:styleId="PlaceholderText">
    <w:name w:val="Placeholder Text"/>
    <w:basedOn w:val="DefaultParagraphFont"/>
    <w:uiPriority w:val="99"/>
    <w:semiHidden/>
    <w:rsid w:val="0048188C"/>
    <w:rPr>
      <w:color w:val="808080"/>
    </w:rPr>
  </w:style>
  <w:style w:type="table" w:styleId="PlainTable5">
    <w:name w:val="Plain Table 5"/>
    <w:basedOn w:val="TableNormal"/>
    <w:uiPriority w:val="45"/>
    <w:rsid w:val="006B7C3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6B7C3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AppData\Roaming\Microsoft\Templates\Landscaping%20news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91ED64693684B7A8F4D53C8A5B6C221"/>
        <w:category>
          <w:name w:val="General"/>
          <w:gallery w:val="placeholder"/>
        </w:category>
        <w:types>
          <w:type w:val="bbPlcHdr"/>
        </w:types>
        <w:behaviors>
          <w:behavior w:val="content"/>
        </w:behaviors>
        <w:guid w:val="{53E8B743-5D26-4312-9506-A4C5C279DA48}"/>
      </w:docPartPr>
      <w:docPartBody>
        <w:p w:rsidR="006730F9" w:rsidRDefault="0019400A">
          <w:pPr>
            <w:pStyle w:val="991ED64693684B7A8F4D53C8A5B6C221"/>
          </w:pPr>
          <w:r w:rsidRPr="0048188C">
            <w:t>LAWN AND LANDSCAPE</w:t>
          </w:r>
        </w:p>
      </w:docPartBody>
    </w:docPart>
    <w:docPart>
      <w:docPartPr>
        <w:name w:val="A9F4388B193C45DA805AE419693B39C0"/>
        <w:category>
          <w:name w:val="General"/>
          <w:gallery w:val="placeholder"/>
        </w:category>
        <w:types>
          <w:type w:val="bbPlcHdr"/>
        </w:types>
        <w:behaviors>
          <w:behavior w:val="content"/>
        </w:behaviors>
        <w:guid w:val="{93A28CB6-BE86-4BE2-BA78-CF33AFC5F767}"/>
      </w:docPartPr>
      <w:docPartBody>
        <w:p w:rsidR="006730F9" w:rsidRDefault="0019400A">
          <w:pPr>
            <w:pStyle w:val="A9F4388B193C45DA805AE419693B39C0"/>
          </w:pPr>
          <w:r w:rsidRPr="0048188C">
            <w:t xml:space="preserve">Take your weekends back. Summer is here! </w:t>
          </w:r>
          <w:r w:rsidRPr="0048188C">
            <w:br/>
            <w:t>Let us do the dirty work so you can enjoy it</w:t>
          </w:r>
        </w:p>
      </w:docPartBody>
    </w:docPart>
    <w:docPart>
      <w:docPartPr>
        <w:name w:val="C3ED01D0C5544F238FFBCA69E27CF441"/>
        <w:category>
          <w:name w:val="General"/>
          <w:gallery w:val="placeholder"/>
        </w:category>
        <w:types>
          <w:type w:val="bbPlcHdr"/>
        </w:types>
        <w:behaviors>
          <w:behavior w:val="content"/>
        </w:behaviors>
        <w:guid w:val="{E6FAF3DD-D73A-47C5-AA97-F213A2EC3823}"/>
      </w:docPartPr>
      <w:docPartBody>
        <w:p w:rsidR="006730F9" w:rsidRDefault="0019400A">
          <w:pPr>
            <w:pStyle w:val="C3ED01D0C5544F238FFBCA69E27CF441"/>
          </w:pPr>
          <w:r w:rsidRPr="0048188C">
            <w:t>August | 20XX | Issue #10</w:t>
          </w:r>
        </w:p>
      </w:docPartBody>
    </w:docPart>
    <w:docPart>
      <w:docPartPr>
        <w:name w:val="03A63FA7857A4F51B1B3BFA72C3E494D"/>
        <w:category>
          <w:name w:val="General"/>
          <w:gallery w:val="placeholder"/>
        </w:category>
        <w:types>
          <w:type w:val="bbPlcHdr"/>
        </w:types>
        <w:behaviors>
          <w:behavior w:val="content"/>
        </w:behaviors>
        <w:guid w:val="{B5A57C3C-A7E3-43F9-A84B-0F5E7903A46A}"/>
      </w:docPartPr>
      <w:docPartBody>
        <w:p w:rsidR="006730F9" w:rsidRDefault="0019400A">
          <w:pPr>
            <w:pStyle w:val="03A63FA7857A4F51B1B3BFA72C3E494D"/>
          </w:pPr>
          <w:r w:rsidRPr="0048188C">
            <w:t>In this issue</w:t>
          </w:r>
        </w:p>
      </w:docPartBody>
    </w:docPart>
    <w:docPart>
      <w:docPartPr>
        <w:name w:val="3322945CEA9A4DA3879705A761F6FD88"/>
        <w:category>
          <w:name w:val="General"/>
          <w:gallery w:val="placeholder"/>
        </w:category>
        <w:types>
          <w:type w:val="bbPlcHdr"/>
        </w:types>
        <w:behaviors>
          <w:behavior w:val="content"/>
        </w:behaviors>
        <w:guid w:val="{BE1647E4-AF7C-4ACD-AEA1-EB3AC1F71710}"/>
      </w:docPartPr>
      <w:docPartBody>
        <w:p w:rsidR="006730F9" w:rsidRDefault="0019400A">
          <w:pPr>
            <w:pStyle w:val="3322945CEA9A4DA3879705A761F6FD88"/>
          </w:pPr>
          <w:r w:rsidRPr="0048188C">
            <w:t>News from the garden</w:t>
          </w:r>
        </w:p>
      </w:docPartBody>
    </w:docPart>
    <w:docPart>
      <w:docPartPr>
        <w:name w:val="83B7A8E2EE3745BD9EA9AAFA50EFD410"/>
        <w:category>
          <w:name w:val="General"/>
          <w:gallery w:val="placeholder"/>
        </w:category>
        <w:types>
          <w:type w:val="bbPlcHdr"/>
        </w:types>
        <w:behaviors>
          <w:behavior w:val="content"/>
        </w:behaviors>
        <w:guid w:val="{191260F0-A24A-4682-B8F7-709FAAE967D5}"/>
      </w:docPartPr>
      <w:docPartBody>
        <w:p w:rsidR="006730F9" w:rsidRDefault="0019400A">
          <w:pPr>
            <w:pStyle w:val="83B7A8E2EE3745BD9EA9AAFA50EFD410"/>
          </w:pPr>
          <w:r w:rsidRPr="0048188C">
            <w:t>Add description text here to get your subscribers interested in your topic.</w:t>
          </w:r>
        </w:p>
      </w:docPartBody>
    </w:docPart>
    <w:docPart>
      <w:docPartPr>
        <w:name w:val="F3CA359B5F9D4B7B969050A990486206"/>
        <w:category>
          <w:name w:val="General"/>
          <w:gallery w:val="placeholder"/>
        </w:category>
        <w:types>
          <w:type w:val="bbPlcHdr"/>
        </w:types>
        <w:behaviors>
          <w:behavior w:val="content"/>
        </w:behaviors>
        <w:guid w:val="{7796F6B7-19B9-45A3-B465-D7FDE5505B03}"/>
      </w:docPartPr>
      <w:docPartBody>
        <w:p w:rsidR="006730F9" w:rsidRDefault="0019400A">
          <w:pPr>
            <w:pStyle w:val="F3CA359B5F9D4B7B969050A990486206"/>
          </w:pPr>
          <w:r w:rsidRPr="0048188C">
            <w:t>Tony’s landscapes and more</w:t>
          </w:r>
        </w:p>
      </w:docPartBody>
    </w:docPart>
    <w:docPart>
      <w:docPartPr>
        <w:name w:val="5D85619E2CC2401DB33D052CBC993EFA"/>
        <w:category>
          <w:name w:val="General"/>
          <w:gallery w:val="placeholder"/>
        </w:category>
        <w:types>
          <w:type w:val="bbPlcHdr"/>
        </w:types>
        <w:behaviors>
          <w:behavior w:val="content"/>
        </w:behaviors>
        <w:guid w:val="{CD74975D-F11D-4026-8EF1-9E0C49D2EC53}"/>
      </w:docPartPr>
      <w:docPartBody>
        <w:p w:rsidR="006730F9" w:rsidRDefault="0019400A">
          <w:pPr>
            <w:pStyle w:val="5D85619E2CC2401DB33D052CBC993EFA"/>
          </w:pPr>
          <w:r w:rsidRPr="0048188C">
            <w:t>Add description text here to get your subscribers interested in your topic.</w:t>
          </w:r>
        </w:p>
      </w:docPartBody>
    </w:docPart>
    <w:docPart>
      <w:docPartPr>
        <w:name w:val="74C80F71F970462F9E5AA07A8A057E46"/>
        <w:category>
          <w:name w:val="General"/>
          <w:gallery w:val="placeholder"/>
        </w:category>
        <w:types>
          <w:type w:val="bbPlcHdr"/>
        </w:types>
        <w:behaviors>
          <w:behavior w:val="content"/>
        </w:behaviors>
        <w:guid w:val="{FC6D13DF-8454-41D5-8848-B3162AF26017}"/>
      </w:docPartPr>
      <w:docPartBody>
        <w:p w:rsidR="006730F9" w:rsidRDefault="0019400A">
          <w:pPr>
            <w:pStyle w:val="74C80F71F970462F9E5AA07A8A057E46"/>
          </w:pPr>
          <w:r w:rsidRPr="0048188C">
            <w:t>Design, construct, and maintain</w:t>
          </w:r>
        </w:p>
      </w:docPartBody>
    </w:docPart>
    <w:docPart>
      <w:docPartPr>
        <w:name w:val="C6B8531074184D4585D2D6F35B30A8C7"/>
        <w:category>
          <w:name w:val="General"/>
          <w:gallery w:val="placeholder"/>
        </w:category>
        <w:types>
          <w:type w:val="bbPlcHdr"/>
        </w:types>
        <w:behaviors>
          <w:behavior w:val="content"/>
        </w:behaviors>
        <w:guid w:val="{DCABC54B-8A87-4E66-8544-CA34A5B686D0}"/>
      </w:docPartPr>
      <w:docPartBody>
        <w:p w:rsidR="006730F9" w:rsidRDefault="0019400A">
          <w:pPr>
            <w:pStyle w:val="C6B8531074184D4585D2D6F35B30A8C7"/>
          </w:pPr>
          <w:r w:rsidRPr="0048188C">
            <w:t>Add description text here to get your subscribers interested in your topic</w:t>
          </w:r>
        </w:p>
      </w:docPartBody>
    </w:docPart>
    <w:docPart>
      <w:docPartPr>
        <w:name w:val="8B0EA0271A0C4E3E9B6B2B185DE545B0"/>
        <w:category>
          <w:name w:val="General"/>
          <w:gallery w:val="placeholder"/>
        </w:category>
        <w:types>
          <w:type w:val="bbPlcHdr"/>
        </w:types>
        <w:behaviors>
          <w:behavior w:val="content"/>
        </w:behaviors>
        <w:guid w:val="{32D52CA1-3243-4C5E-95D7-701135DA924A}"/>
      </w:docPartPr>
      <w:docPartBody>
        <w:p w:rsidR="006730F9" w:rsidRDefault="0019400A">
          <w:pPr>
            <w:pStyle w:val="8B0EA0271A0C4E3E9B6B2B185DE545B0"/>
          </w:pPr>
          <w:r w:rsidRPr="0048188C">
            <w:t>News from the garden</w:t>
          </w:r>
        </w:p>
      </w:docPartBody>
    </w:docPart>
    <w:docPart>
      <w:docPartPr>
        <w:name w:val="C35EC0163399462EB8A735620E3BC5EE"/>
        <w:category>
          <w:name w:val="General"/>
          <w:gallery w:val="placeholder"/>
        </w:category>
        <w:types>
          <w:type w:val="bbPlcHdr"/>
        </w:types>
        <w:behaviors>
          <w:behavior w:val="content"/>
        </w:behaviors>
        <w:guid w:val="{AE5EFDFB-6322-4B8B-A6A0-A0A329461321}"/>
      </w:docPartPr>
      <w:docPartBody>
        <w:p w:rsidR="006730F9" w:rsidRDefault="0019400A">
          <w:pPr>
            <w:pStyle w:val="C35EC0163399462EB8A735620E3BC5EE"/>
          </w:pPr>
          <w:r w:rsidRPr="0048188C">
            <w:t>By Robin Zupanc</w:t>
          </w:r>
        </w:p>
      </w:docPartBody>
    </w:docPart>
    <w:docPart>
      <w:docPartPr>
        <w:name w:val="D4C66D9941F14D1289C204380B09BEF8"/>
        <w:category>
          <w:name w:val="General"/>
          <w:gallery w:val="placeholder"/>
        </w:category>
        <w:types>
          <w:type w:val="bbPlcHdr"/>
        </w:types>
        <w:behaviors>
          <w:behavior w:val="content"/>
        </w:behaviors>
        <w:guid w:val="{5212FE99-FC3B-4C2E-9E0E-A5AA1600A43C}"/>
      </w:docPartPr>
      <w:docPartBody>
        <w:p w:rsidR="00A315D8" w:rsidRPr="0048188C" w:rsidRDefault="0019400A" w:rsidP="0048188C">
          <w:r w:rsidRPr="0048188C">
            <w:t>Newsletters are periodicals used to advertise or update your subscribers with information about your product or blog. They can be printed or emailed and are an excellent way to maintain regular contact with your subscribers and drive traffic to your site. Type the content of your newsletter here.</w:t>
          </w:r>
        </w:p>
        <w:p w:rsidR="00A315D8" w:rsidRPr="0048188C" w:rsidRDefault="0019400A" w:rsidP="0048188C">
          <w:r w:rsidRPr="0048188C">
            <w:t>Newsletters are periodicals used to advertise or update your subscribers with information about your product or blog. They can be printed or emailed and are an excellent way to maintain regular contact with your subscribers and drive traffic to your site. Type the content of your newsletter here.</w:t>
          </w:r>
        </w:p>
        <w:p w:rsidR="006730F9" w:rsidRDefault="0019400A">
          <w:pPr>
            <w:pStyle w:val="D4C66D9941F14D1289C204380B09BEF8"/>
          </w:pPr>
          <w:r w:rsidRPr="0048188C">
            <w:t>Newsletters are periodicals used to advertise or update your subscribers with information about your product or blog. They can be printed or emailed and are an excellent way to maintain regular contact with your subscribers and drive traffic to your site. Type your content here.</w:t>
          </w:r>
        </w:p>
      </w:docPartBody>
    </w:docPart>
    <w:docPart>
      <w:docPartPr>
        <w:name w:val="4A5B2DE47BB44C31B63B02CED9658347"/>
        <w:category>
          <w:name w:val="General"/>
          <w:gallery w:val="placeholder"/>
        </w:category>
        <w:types>
          <w:type w:val="bbPlcHdr"/>
        </w:types>
        <w:behaviors>
          <w:behavior w:val="content"/>
        </w:behaviors>
        <w:guid w:val="{08E586AA-2960-483F-82B5-81C8B5C25714}"/>
      </w:docPartPr>
      <w:docPartBody>
        <w:p w:rsidR="006730F9" w:rsidRDefault="0019400A">
          <w:pPr>
            <w:pStyle w:val="4A5B2DE47BB44C31B63B02CED9658347"/>
          </w:pPr>
          <w:r w:rsidRPr="002339F2">
            <w:t>LAWN AND LANDSCAPE</w:t>
          </w:r>
        </w:p>
      </w:docPartBody>
    </w:docPart>
    <w:docPart>
      <w:docPartPr>
        <w:name w:val="EDDA696EE58D401EA65C1118A8B41913"/>
        <w:category>
          <w:name w:val="General"/>
          <w:gallery w:val="placeholder"/>
        </w:category>
        <w:types>
          <w:type w:val="bbPlcHdr"/>
        </w:types>
        <w:behaviors>
          <w:behavior w:val="content"/>
        </w:behaviors>
        <w:guid w:val="{18BFB586-243D-4CD3-814B-B33811E83750}"/>
      </w:docPartPr>
      <w:docPartBody>
        <w:p w:rsidR="006730F9" w:rsidRDefault="0019400A">
          <w:pPr>
            <w:pStyle w:val="EDDA696EE58D401EA65C1118A8B41913"/>
          </w:pPr>
          <w:r w:rsidRPr="002339F2">
            <w:t>Ideas for growing your summer garden</w:t>
          </w:r>
        </w:p>
      </w:docPartBody>
    </w:docPart>
    <w:docPart>
      <w:docPartPr>
        <w:name w:val="153D4E5E43BD41F998ABF014D2B32CD3"/>
        <w:category>
          <w:name w:val="General"/>
          <w:gallery w:val="placeholder"/>
        </w:category>
        <w:types>
          <w:type w:val="bbPlcHdr"/>
        </w:types>
        <w:behaviors>
          <w:behavior w:val="content"/>
        </w:behaviors>
        <w:guid w:val="{4D04EB02-2795-4FCF-A808-D5BD91D5360D}"/>
      </w:docPartPr>
      <w:docPartBody>
        <w:p w:rsidR="006730F9" w:rsidRDefault="0019400A">
          <w:pPr>
            <w:pStyle w:val="153D4E5E43BD41F998ABF014D2B32CD3"/>
          </w:pPr>
          <w:r w:rsidRPr="002339F2">
            <w:t>By Peyton Davis</w:t>
          </w:r>
        </w:p>
      </w:docPartBody>
    </w:docPart>
    <w:docPart>
      <w:docPartPr>
        <w:name w:val="5CB112B83AAE43AF84C0C60963C6253D"/>
        <w:category>
          <w:name w:val="General"/>
          <w:gallery w:val="placeholder"/>
        </w:category>
        <w:types>
          <w:type w:val="bbPlcHdr"/>
        </w:types>
        <w:behaviors>
          <w:behavior w:val="content"/>
        </w:behaviors>
        <w:guid w:val="{78B5E247-E9AF-469D-858E-7464F0406F8E}"/>
      </w:docPartPr>
      <w:docPartBody>
        <w:p w:rsidR="00A315D8" w:rsidRPr="002339F2" w:rsidRDefault="0019400A" w:rsidP="002339F2">
          <w:r w:rsidRPr="002339F2">
            <w:t>Newsletters are periodicals used to advertise or update your subscribers with information about your product or blog. They can be printed or emailed and are an excellent way to maintain regular contact with your subscribers and drive traffic to your site. Type the content of your newsletter here.</w:t>
          </w:r>
        </w:p>
        <w:p w:rsidR="00A315D8" w:rsidRPr="002339F2" w:rsidRDefault="0019400A" w:rsidP="002339F2">
          <w:r w:rsidRPr="002339F2">
            <w:t>Newsletters are periodicals used to advertise or update your subscribers with information about your product or blog. Type the content of your newsletter here.</w:t>
          </w:r>
        </w:p>
        <w:p w:rsidR="00A315D8" w:rsidRPr="002339F2" w:rsidRDefault="0019400A" w:rsidP="002339F2">
          <w:r w:rsidRPr="002339F2">
            <w:t>Newsletters are periodicals used to advertise or update your subscribers with information about your product or blog. They can be printed or emailed and are an excellent way to maintain regular contact with your subscribers and drive traffic to your site. Type the content of your newsletter here.</w:t>
          </w:r>
        </w:p>
        <w:p w:rsidR="00A315D8" w:rsidRPr="002339F2" w:rsidRDefault="0019400A" w:rsidP="002339F2">
          <w:r w:rsidRPr="002339F2">
            <w:t>Newsletters are periodicals used to advertise or update your subscribers with information about your product or blog. They can be printed or emailed and are an excellent way to maintain regular contact with your subscribers and drive traffic to your site. Type the content of your newsletter here.</w:t>
          </w:r>
        </w:p>
        <w:p w:rsidR="006730F9" w:rsidRDefault="0019400A">
          <w:pPr>
            <w:pStyle w:val="5CB112B83AAE43AF84C0C60963C6253D"/>
          </w:pPr>
          <w:r w:rsidRPr="002339F2">
            <w:t>Newsletters are periodicals used to advertise or update your subscribers.</w:t>
          </w:r>
        </w:p>
      </w:docPartBody>
    </w:docPart>
    <w:docPart>
      <w:docPartPr>
        <w:name w:val="F752C31C47A943ADAE587C4923FD084A"/>
        <w:category>
          <w:name w:val="General"/>
          <w:gallery w:val="placeholder"/>
        </w:category>
        <w:types>
          <w:type w:val="bbPlcHdr"/>
        </w:types>
        <w:behaviors>
          <w:behavior w:val="content"/>
        </w:behaviors>
        <w:guid w:val="{A3872C1A-9EBC-4261-8DFD-369DC5D55C06}"/>
      </w:docPartPr>
      <w:docPartBody>
        <w:p w:rsidR="006730F9" w:rsidRDefault="0019400A">
          <w:pPr>
            <w:pStyle w:val="F752C31C47A943ADAE587C4923FD084A"/>
          </w:pPr>
          <w:r w:rsidRPr="002339F2">
            <w:t>Tony’s landscapes and more</w:t>
          </w:r>
        </w:p>
      </w:docPartBody>
    </w:docPart>
    <w:docPart>
      <w:docPartPr>
        <w:name w:val="407FFC391D0246CABEC866DF6776E551"/>
        <w:category>
          <w:name w:val="General"/>
          <w:gallery w:val="placeholder"/>
        </w:category>
        <w:types>
          <w:type w:val="bbPlcHdr"/>
        </w:types>
        <w:behaviors>
          <w:behavior w:val="content"/>
        </w:behaviors>
        <w:guid w:val="{68F43740-FD97-431E-91BD-79C6594512CB}"/>
      </w:docPartPr>
      <w:docPartBody>
        <w:p w:rsidR="006730F9" w:rsidRDefault="0019400A">
          <w:pPr>
            <w:pStyle w:val="407FFC391D0246CABEC866DF6776E551"/>
          </w:pPr>
          <w:r w:rsidRPr="002339F2">
            <w:t>By Gerd Simonsen</w:t>
          </w:r>
        </w:p>
      </w:docPartBody>
    </w:docPart>
    <w:docPart>
      <w:docPartPr>
        <w:name w:val="F7CB92714A0D410F94A5B0E1FBF515C4"/>
        <w:category>
          <w:name w:val="General"/>
          <w:gallery w:val="placeholder"/>
        </w:category>
        <w:types>
          <w:type w:val="bbPlcHdr"/>
        </w:types>
        <w:behaviors>
          <w:behavior w:val="content"/>
        </w:behaviors>
        <w:guid w:val="{4954CEB4-BC68-408D-B189-C917AB4279E3}"/>
      </w:docPartPr>
      <w:docPartBody>
        <w:p w:rsidR="00A315D8" w:rsidRPr="002339F2" w:rsidRDefault="0019400A" w:rsidP="002339F2">
          <w:r w:rsidRPr="002339F2">
            <w:t>Newsletters are periodicals used to advertise or update your subscribers with information about your product or blog. They can be printed or emailed and are an excellent way to maintain regular contact with your subscribers and drive traffic to your site. Type the content of your newsletter here.</w:t>
          </w:r>
        </w:p>
        <w:p w:rsidR="00A315D8" w:rsidRPr="002339F2" w:rsidRDefault="0019400A" w:rsidP="002339F2">
          <w:r w:rsidRPr="002339F2">
            <w:t>Newsletters are periodicals used to advertise or update your subscribers with information about your product or blog. Type the content of your newsletter here.</w:t>
          </w:r>
        </w:p>
        <w:p w:rsidR="00A315D8" w:rsidRPr="002339F2" w:rsidRDefault="0019400A" w:rsidP="002339F2">
          <w:r w:rsidRPr="002339F2">
            <w:t>Newsletters are periodicals used to advertise or update your subscribers with information about your product or blog. They can be printed or emailed and are an excellent way to maintain regular contact with your subscribers and drive traffic to your site. Type the content of your newsletter here.</w:t>
          </w:r>
        </w:p>
        <w:p w:rsidR="006730F9" w:rsidRDefault="0019400A">
          <w:pPr>
            <w:pStyle w:val="F7CB92714A0D410F94A5B0E1FBF515C4"/>
          </w:pPr>
          <w:r w:rsidRPr="002339F2">
            <w:t>Newsletters are periodicals used to advertise or update your subscribers with information about your product or blog. Type the content of your newsletter here.</w:t>
          </w:r>
        </w:p>
      </w:docPartBody>
    </w:docPart>
    <w:docPart>
      <w:docPartPr>
        <w:name w:val="A74E9A3ADE984CB58B61197C96F5151F"/>
        <w:category>
          <w:name w:val="General"/>
          <w:gallery w:val="placeholder"/>
        </w:category>
        <w:types>
          <w:type w:val="bbPlcHdr"/>
        </w:types>
        <w:behaviors>
          <w:behavior w:val="content"/>
        </w:behaviors>
        <w:guid w:val="{0E82D774-BEA3-421B-80DF-D212D1247E19}"/>
      </w:docPartPr>
      <w:docPartBody>
        <w:p w:rsidR="006730F9" w:rsidRDefault="00406F54" w:rsidP="00406F54">
          <w:pPr>
            <w:pStyle w:val="A74E9A3ADE984CB58B61197C96F5151F"/>
          </w:pPr>
          <w:r w:rsidRPr="0048188C">
            <w:t xml:space="preserve">Take your weekends back. Summer is here! </w:t>
          </w:r>
          <w:r w:rsidRPr="0048188C">
            <w:br/>
            <w:t>Let us do the dirty work so you can enjoy it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SimHei">
    <w:altName w:val="黑体"/>
    <w:panose1 w:val="02010609060101010101"/>
    <w:charset w:val="86"/>
    <w:family w:val="modern"/>
    <w:pitch w:val="fixed"/>
    <w:sig w:usb0="800002BF" w:usb1="38CF7CFA" w:usb2="00000016" w:usb3="00000000" w:csb0="00040001" w:csb1="00000000"/>
  </w:font>
  <w:font w:name="Times New Roman (Body CS)">
    <w:altName w:val="Times New Roman"/>
    <w:panose1 w:val="00000000000000000000"/>
    <w:charset w:val="00"/>
    <w:family w:val="roman"/>
    <w:notTrueType/>
    <w:pitch w:val="default"/>
  </w:font>
  <w:font w:name="AvenirNext LT Pro Light">
    <w:altName w:val="Calibri"/>
    <w:charset w:val="00"/>
    <w:family w:val="swiss"/>
    <w:pitch w:val="variable"/>
    <w:sig w:usb0="00000007" w:usb1="00000000" w:usb2="00000000" w:usb3="00000000" w:csb0="00000093"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F54"/>
    <w:rsid w:val="0019400A"/>
    <w:rsid w:val="00366825"/>
    <w:rsid w:val="00406F54"/>
    <w:rsid w:val="006730F9"/>
    <w:rsid w:val="00FD370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91ED64693684B7A8F4D53C8A5B6C221">
    <w:name w:val="991ED64693684B7A8F4D53C8A5B6C221"/>
  </w:style>
  <w:style w:type="paragraph" w:customStyle="1" w:styleId="A9F4388B193C45DA805AE419693B39C0">
    <w:name w:val="A9F4388B193C45DA805AE419693B39C0"/>
  </w:style>
  <w:style w:type="paragraph" w:customStyle="1" w:styleId="C3ED01D0C5544F238FFBCA69E27CF441">
    <w:name w:val="C3ED01D0C5544F238FFBCA69E27CF441"/>
  </w:style>
  <w:style w:type="paragraph" w:customStyle="1" w:styleId="03A63FA7857A4F51B1B3BFA72C3E494D">
    <w:name w:val="03A63FA7857A4F51B1B3BFA72C3E494D"/>
  </w:style>
  <w:style w:type="paragraph" w:customStyle="1" w:styleId="3322945CEA9A4DA3879705A761F6FD88">
    <w:name w:val="3322945CEA9A4DA3879705A761F6FD88"/>
  </w:style>
  <w:style w:type="paragraph" w:customStyle="1" w:styleId="83B7A8E2EE3745BD9EA9AAFA50EFD410">
    <w:name w:val="83B7A8E2EE3745BD9EA9AAFA50EFD410"/>
  </w:style>
  <w:style w:type="paragraph" w:customStyle="1" w:styleId="F3CA359B5F9D4B7B969050A990486206">
    <w:name w:val="F3CA359B5F9D4B7B969050A990486206"/>
  </w:style>
  <w:style w:type="paragraph" w:customStyle="1" w:styleId="5D85619E2CC2401DB33D052CBC993EFA">
    <w:name w:val="5D85619E2CC2401DB33D052CBC993EFA"/>
  </w:style>
  <w:style w:type="paragraph" w:customStyle="1" w:styleId="74C80F71F970462F9E5AA07A8A057E46">
    <w:name w:val="74C80F71F970462F9E5AA07A8A057E46"/>
  </w:style>
  <w:style w:type="paragraph" w:customStyle="1" w:styleId="C6B8531074184D4585D2D6F35B30A8C7">
    <w:name w:val="C6B8531074184D4585D2D6F35B30A8C7"/>
  </w:style>
  <w:style w:type="paragraph" w:customStyle="1" w:styleId="8B0EA0271A0C4E3E9B6B2B185DE545B0">
    <w:name w:val="8B0EA0271A0C4E3E9B6B2B185DE545B0"/>
  </w:style>
  <w:style w:type="paragraph" w:customStyle="1" w:styleId="C35EC0163399462EB8A735620E3BC5EE">
    <w:name w:val="C35EC0163399462EB8A735620E3BC5EE"/>
  </w:style>
  <w:style w:type="paragraph" w:customStyle="1" w:styleId="D4C66D9941F14D1289C204380B09BEF8">
    <w:name w:val="D4C66D9941F14D1289C204380B09BEF8"/>
  </w:style>
  <w:style w:type="paragraph" w:customStyle="1" w:styleId="4A5B2DE47BB44C31B63B02CED9658347">
    <w:name w:val="4A5B2DE47BB44C31B63B02CED9658347"/>
  </w:style>
  <w:style w:type="paragraph" w:customStyle="1" w:styleId="EDDA696EE58D401EA65C1118A8B41913">
    <w:name w:val="EDDA696EE58D401EA65C1118A8B41913"/>
  </w:style>
  <w:style w:type="paragraph" w:customStyle="1" w:styleId="153D4E5E43BD41F998ABF014D2B32CD3">
    <w:name w:val="153D4E5E43BD41F998ABF014D2B32CD3"/>
  </w:style>
  <w:style w:type="paragraph" w:customStyle="1" w:styleId="5CB112B83AAE43AF84C0C60963C6253D">
    <w:name w:val="5CB112B83AAE43AF84C0C60963C6253D"/>
  </w:style>
  <w:style w:type="paragraph" w:customStyle="1" w:styleId="F752C31C47A943ADAE587C4923FD084A">
    <w:name w:val="F752C31C47A943ADAE587C4923FD084A"/>
  </w:style>
  <w:style w:type="paragraph" w:customStyle="1" w:styleId="407FFC391D0246CABEC866DF6776E551">
    <w:name w:val="407FFC391D0246CABEC866DF6776E551"/>
  </w:style>
  <w:style w:type="paragraph" w:customStyle="1" w:styleId="F7CB92714A0D410F94A5B0E1FBF515C4">
    <w:name w:val="F7CB92714A0D410F94A5B0E1FBF515C4"/>
  </w:style>
  <w:style w:type="paragraph" w:customStyle="1" w:styleId="A74E9A3ADE984CB58B61197C96F5151F">
    <w:name w:val="A74E9A3ADE984CB58B61197C96F5151F"/>
    <w:rsid w:val="00406F5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34">
      <a:majorFont>
        <a:latin typeface="Garamond"/>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426e97fa315356fffbdcd9876fe988c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14b8f0def80e6d70ce3def20c90759a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21FB64F-5F40-4EBB-9BAD-D8736BB08AF6}">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5F7AAE21-0CAC-424C-966F-DBC0DE2ABE13}">
  <ds:schemaRefs>
    <ds:schemaRef ds:uri="http://schemas.microsoft.com/sharepoint/v3/contenttype/forms"/>
  </ds:schemaRefs>
</ds:datastoreItem>
</file>

<file path=customXml/itemProps3.xml><?xml version="1.0" encoding="utf-8"?>
<ds:datastoreItem xmlns:ds="http://schemas.openxmlformats.org/officeDocument/2006/customXml" ds:itemID="{55AC03C4-BFEE-4041-BAED-35C32451C2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Landscaping newsletter</Template>
  <TotalTime>0</TotalTime>
  <Pages>1</Pages>
  <Words>546</Words>
  <Characters>3115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2022-02-22T10:20:00Z</dcterms:created>
  <dcterms:modified xsi:type="dcterms:W3CDTF">2022-02-27T19:15:00Z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